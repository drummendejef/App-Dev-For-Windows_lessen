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87D" w:rsidRPr="00477D8E" w:rsidRDefault="00962552" w:rsidP="004C70AF">
      <w:pPr>
        <w:pStyle w:val="Heading1"/>
      </w:pPr>
      <w:r w:rsidRPr="00477D8E">
        <w:t xml:space="preserve">Labo </w:t>
      </w:r>
      <w:proofErr w:type="spellStart"/>
      <w:r w:rsidR="00700256">
        <w:t>Relative</w:t>
      </w:r>
      <w:proofErr w:type="spellEnd"/>
      <w:r w:rsidR="00700256">
        <w:t xml:space="preserve"> Panel &amp; VSM</w:t>
      </w:r>
    </w:p>
    <w:p w:rsidR="00ED0274" w:rsidRPr="00477D8E" w:rsidRDefault="00ED0274" w:rsidP="00962552">
      <w:r w:rsidRPr="00786A10">
        <w:rPr>
          <w:rStyle w:val="Heading3Char"/>
        </w:rPr>
        <w:t>Doelstellingen</w:t>
      </w:r>
      <w:r w:rsidRPr="00477D8E">
        <w:t>:</w:t>
      </w:r>
    </w:p>
    <w:p w:rsidR="00ED0274" w:rsidRDefault="00ED0274" w:rsidP="00ED0274">
      <w:pPr>
        <w:pStyle w:val="ListParagraph"/>
        <w:numPr>
          <w:ilvl w:val="0"/>
          <w:numId w:val="1"/>
        </w:numPr>
      </w:pPr>
      <w:r w:rsidRPr="00477D8E">
        <w:t>Introductie Windows Universal Application Model</w:t>
      </w:r>
    </w:p>
    <w:p w:rsidR="00333918" w:rsidRPr="00837C64" w:rsidRDefault="00333918" w:rsidP="00837C64">
      <w:pPr>
        <w:pStyle w:val="ListParagraph"/>
        <w:numPr>
          <w:ilvl w:val="0"/>
          <w:numId w:val="1"/>
        </w:numPr>
        <w:rPr>
          <w:lang w:val="en-GB"/>
        </w:rPr>
      </w:pPr>
      <w:r w:rsidRPr="00837C64">
        <w:rPr>
          <w:lang w:val="en-GB"/>
        </w:rPr>
        <w:t>Adaptive UI Desktop/Tablet/</w:t>
      </w:r>
      <w:r w:rsidR="00837C64">
        <w:rPr>
          <w:lang w:val="en-GB"/>
        </w:rPr>
        <w:t>S</w:t>
      </w:r>
      <w:r w:rsidR="00837C64" w:rsidRPr="00837C64">
        <w:rPr>
          <w:lang w:val="en-GB"/>
        </w:rPr>
        <w:t>martphone</w:t>
      </w:r>
    </w:p>
    <w:p w:rsidR="00C43462" w:rsidRDefault="00700256" w:rsidP="00ED0274">
      <w:pPr>
        <w:pStyle w:val="ListParagraph"/>
        <w:numPr>
          <w:ilvl w:val="0"/>
          <w:numId w:val="1"/>
        </w:numPr>
      </w:pPr>
      <w:proofErr w:type="spellStart"/>
      <w:r>
        <w:t>Relative</w:t>
      </w:r>
      <w:proofErr w:type="spellEnd"/>
      <w:r>
        <w:t xml:space="preserve"> Panel</w:t>
      </w:r>
    </w:p>
    <w:p w:rsidR="00700256" w:rsidRDefault="00700256" w:rsidP="00ED0274">
      <w:pPr>
        <w:pStyle w:val="ListParagraph"/>
        <w:numPr>
          <w:ilvl w:val="0"/>
          <w:numId w:val="1"/>
        </w:numPr>
      </w:pPr>
      <w:r>
        <w:t>Visual State Manager</w:t>
      </w:r>
    </w:p>
    <w:p w:rsidR="001B4918" w:rsidRPr="00477D8E" w:rsidRDefault="001B4918" w:rsidP="00ED0274">
      <w:pPr>
        <w:pStyle w:val="ListParagraph"/>
        <w:numPr>
          <w:ilvl w:val="0"/>
          <w:numId w:val="1"/>
        </w:numPr>
      </w:pPr>
      <w:r>
        <w:t>Herhaling XAML + C#</w:t>
      </w:r>
      <w:bookmarkStart w:id="0" w:name="_GoBack"/>
      <w:bookmarkEnd w:id="0"/>
    </w:p>
    <w:p w:rsidR="00477D8E" w:rsidRDefault="00477D8E" w:rsidP="00786A10">
      <w:pPr>
        <w:pStyle w:val="Heading3"/>
      </w:pPr>
      <w:r>
        <w:t xml:space="preserve">Opdracht </w:t>
      </w:r>
    </w:p>
    <w:p w:rsidR="00786A10" w:rsidRDefault="00270D5A" w:rsidP="00477D8E">
      <w:r>
        <w:t xml:space="preserve">De bedoeling is vooral te leren werken met het </w:t>
      </w:r>
      <w:proofErr w:type="spellStart"/>
      <w:r>
        <w:t>RelativePanel</w:t>
      </w:r>
      <w:proofErr w:type="spellEnd"/>
      <w:r>
        <w:t xml:space="preserve"> en de Visual State Manager (VSM)</w:t>
      </w:r>
      <w:r w:rsidR="004C70AF">
        <w:t xml:space="preserve">. </w:t>
      </w:r>
      <w:r w:rsidR="00786A10">
        <w:t xml:space="preserve">U mag gebruik maken van Blend of zelfs alles via XAML </w:t>
      </w:r>
      <w:r w:rsidR="00837C64">
        <w:t>opbouwen</w:t>
      </w:r>
      <w:r w:rsidR="00786A10">
        <w:t>.</w:t>
      </w:r>
      <w:r w:rsidR="00837C64">
        <w:t xml:space="preserve"> </w:t>
      </w:r>
    </w:p>
    <w:p w:rsidR="00477D8E" w:rsidRDefault="004C70AF" w:rsidP="00477D8E">
      <w:r>
        <w:t>De tablet/</w:t>
      </w:r>
      <w:r w:rsidR="00837C64">
        <w:t>pc-applicatie moet</w:t>
      </w:r>
      <w:r>
        <w:t xml:space="preserve"> er als volgt uitzien:</w:t>
      </w:r>
    </w:p>
    <w:p w:rsidR="004C70AF" w:rsidRDefault="004C70AF" w:rsidP="00477D8E">
      <w:r>
        <w:rPr>
          <w:noProof/>
          <w:lang w:val="en-GB" w:eastAsia="en-GB"/>
        </w:rPr>
        <w:drawing>
          <wp:inline distT="0" distB="0" distL="0" distR="0" wp14:anchorId="1DC832A0" wp14:editId="244AF054">
            <wp:extent cx="5760720" cy="2007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10" w:rsidRDefault="004C70AF" w:rsidP="00477D8E">
      <w:r>
        <w:t xml:space="preserve">De </w:t>
      </w:r>
      <w:bookmarkStart w:id="1" w:name="OLE_LINK1"/>
      <w:r w:rsidR="00837C64">
        <w:t>smartphone</w:t>
      </w:r>
      <w:r>
        <w:t xml:space="preserve"> </w:t>
      </w:r>
      <w:bookmarkEnd w:id="1"/>
      <w:r>
        <w:t>applicatie (alles onder de breedte van 600) moet er al volgt uitzien:</w:t>
      </w:r>
    </w:p>
    <w:p w:rsidR="00C17FE3" w:rsidRDefault="00C17FE3" w:rsidP="00477D8E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C17FE3">
        <w:rPr>
          <w:b/>
          <w:noProof/>
          <w:lang w:val="en-GB" w:eastAsia="en-GB"/>
        </w:rPr>
        <w:drawing>
          <wp:inline distT="0" distB="0" distL="0" distR="0">
            <wp:extent cx="1622035" cy="3048000"/>
            <wp:effectExtent l="0" t="0" r="0" b="0"/>
            <wp:docPr id="2" name="Picture 2" descr="C:\Users\dieter\Dropbox\Temp\snip_201509151114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eter\Dropbox\Temp\snip_2015091511143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309" cy="305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4398" w:rsidRPr="007C439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C4398" w:rsidRPr="007C4398">
        <w:rPr>
          <w:b/>
          <w:noProof/>
          <w:lang w:val="en-GB" w:eastAsia="en-GB"/>
        </w:rPr>
        <w:drawing>
          <wp:inline distT="0" distB="0" distL="0" distR="0">
            <wp:extent cx="1606828" cy="3019425"/>
            <wp:effectExtent l="0" t="0" r="0" b="0"/>
            <wp:docPr id="3" name="Picture 3" descr="C:\Users\dieter\Dropbox\Temp\snip_201509151116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eter\Dropbox\Temp\snip_2015091511164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851" cy="3049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0AF" w:rsidRPr="00786A10" w:rsidRDefault="00786A10" w:rsidP="00477D8E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nl-BE" w:eastAsia="x-none" w:bidi="x-none"/>
        </w:rPr>
      </w:pPr>
      <w:proofErr w:type="gramStart"/>
      <w:r w:rsidRPr="00786A1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nl-BE" w:eastAsia="x-none" w:bidi="x-none"/>
        </w:rPr>
        <w:t>f</w:t>
      </w:r>
      <w:proofErr w:type="gramEnd"/>
    </w:p>
    <w:p w:rsidR="007C4398" w:rsidRPr="00786A10" w:rsidRDefault="00786A10" w:rsidP="00786A10">
      <w:r>
        <w:t xml:space="preserve">Als niet alles op het scherm kan dan moet u de </w:t>
      </w:r>
      <w:proofErr w:type="spellStart"/>
      <w:r>
        <w:t>layout</w:t>
      </w:r>
      <w:proofErr w:type="spellEnd"/>
      <w:r>
        <w:t xml:space="preserve"> kunnen scrollen. Hoe kan u dit doen? Welke control hebt u daarvoor </w:t>
      </w:r>
      <w:proofErr w:type="gramStart"/>
      <w:r>
        <w:t>nodig ?</w:t>
      </w:r>
      <w:proofErr w:type="gramEnd"/>
    </w:p>
    <w:sectPr w:rsidR="007C4398" w:rsidRPr="00786A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19EF0A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A6268D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F23EE9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32EC8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06043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0E860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63C31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8BEC6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ABE47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B34DE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C20C2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B7F29D2"/>
    <w:multiLevelType w:val="hybridMultilevel"/>
    <w:tmpl w:val="537ACF4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195833"/>
    <w:multiLevelType w:val="hybridMultilevel"/>
    <w:tmpl w:val="EE7C9104"/>
    <w:lvl w:ilvl="0" w:tplc="BC661DC4">
      <w:numFmt w:val="bullet"/>
      <w:pStyle w:val="ListParagraph"/>
      <w:lvlText w:val=""/>
      <w:lvlJc w:val="left"/>
      <w:pPr>
        <w:ind w:left="360" w:hanging="360"/>
      </w:pPr>
      <w:rPr>
        <w:rFonts w:ascii="Symbol" w:eastAsiaTheme="minorEastAsia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C3E17"/>
    <w:multiLevelType w:val="hybridMultilevel"/>
    <w:tmpl w:val="D8A0013A"/>
    <w:lvl w:ilvl="0" w:tplc="B798EA08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9B56181"/>
    <w:multiLevelType w:val="hybridMultilevel"/>
    <w:tmpl w:val="43D0D8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FC6AD1"/>
    <w:multiLevelType w:val="multilevel"/>
    <w:tmpl w:val="D8A0013A"/>
    <w:lvl w:ilvl="0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2E2"/>
    <w:rsid w:val="00075DDE"/>
    <w:rsid w:val="001B4918"/>
    <w:rsid w:val="00270D5A"/>
    <w:rsid w:val="00333918"/>
    <w:rsid w:val="00477D8E"/>
    <w:rsid w:val="004C70AF"/>
    <w:rsid w:val="00700256"/>
    <w:rsid w:val="00786A10"/>
    <w:rsid w:val="007C4398"/>
    <w:rsid w:val="00837C64"/>
    <w:rsid w:val="009535A2"/>
    <w:rsid w:val="00962552"/>
    <w:rsid w:val="00C17FE3"/>
    <w:rsid w:val="00C43462"/>
    <w:rsid w:val="00D832E2"/>
    <w:rsid w:val="00ED0274"/>
    <w:rsid w:val="00F2587D"/>
    <w:rsid w:val="00FB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7216A"/>
  <w15:chartTrackingRefBased/>
  <w15:docId w15:val="{C200CBFA-4965-4473-9DA9-0692F308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0AF"/>
    <w:pPr>
      <w:spacing w:after="120" w:line="240" w:lineRule="auto"/>
    </w:pPr>
    <w:rPr>
      <w:rFonts w:ascii="Ubuntu" w:eastAsiaTheme="minorEastAsia" w:hAnsi="Ubuntu"/>
      <w:sz w:val="20"/>
      <w:szCs w:val="24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70AF"/>
    <w:pPr>
      <w:keepNext/>
      <w:keepLines/>
      <w:spacing w:before="360" w:after="360"/>
      <w:outlineLvl w:val="0"/>
    </w:pPr>
    <w:rPr>
      <w:rFonts w:eastAsiaTheme="majorEastAsia" w:cstheme="majorBidi"/>
      <w:b/>
      <w:bCs/>
      <w:color w:val="E85E00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C70AF"/>
    <w:pPr>
      <w:spacing w:before="240" w:after="240"/>
      <w:outlineLvl w:val="1"/>
    </w:pPr>
    <w:rPr>
      <w:sz w:val="28"/>
      <w:szCs w:val="28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4C70AF"/>
    <w:pPr>
      <w:spacing w:before="240" w:after="24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0AF"/>
    <w:rPr>
      <w:rFonts w:ascii="Ubuntu" w:eastAsiaTheme="majorEastAsia" w:hAnsi="Ubuntu" w:cstheme="majorBidi"/>
      <w:b/>
      <w:bCs/>
      <w:color w:val="E85E00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4C70AF"/>
    <w:pPr>
      <w:numPr>
        <w:numId w:val="16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477D8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C70AF"/>
    <w:rPr>
      <w:rFonts w:ascii="Ubuntu" w:eastAsiaTheme="majorEastAsia" w:hAnsi="Ubuntu" w:cstheme="majorBidi"/>
      <w:b/>
      <w:bCs/>
      <w:color w:val="E85E00"/>
      <w:sz w:val="28"/>
      <w:szCs w:val="28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4C70AF"/>
    <w:rPr>
      <w:rFonts w:ascii="Ubuntu" w:eastAsiaTheme="majorEastAsia" w:hAnsi="Ubuntu" w:cstheme="majorBidi"/>
      <w:b/>
      <w:bCs/>
      <w:color w:val="E85E00"/>
      <w:sz w:val="24"/>
      <w:szCs w:val="24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4C70A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C70AF"/>
    <w:rPr>
      <w:rFonts w:ascii="Ubuntu" w:eastAsiaTheme="minorEastAsia" w:hAnsi="Ubuntu"/>
      <w:sz w:val="20"/>
      <w:szCs w:val="24"/>
      <w:lang w:val="nl-NL"/>
    </w:rPr>
  </w:style>
  <w:style w:type="paragraph" w:styleId="Footer">
    <w:name w:val="footer"/>
    <w:basedOn w:val="Normal"/>
    <w:link w:val="FooterChar"/>
    <w:uiPriority w:val="99"/>
    <w:unhideWhenUsed/>
    <w:rsid w:val="004C70A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C70AF"/>
    <w:rPr>
      <w:rFonts w:ascii="Ubuntu" w:eastAsiaTheme="minorEastAsia" w:hAnsi="Ubuntu"/>
      <w:sz w:val="20"/>
      <w:szCs w:val="24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0AF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0AF"/>
    <w:rPr>
      <w:rFonts w:ascii="Lucida Grande" w:eastAsiaTheme="minorEastAsia" w:hAnsi="Lucida Grande" w:cs="Lucida Grande"/>
      <w:sz w:val="18"/>
      <w:szCs w:val="18"/>
      <w:lang w:val="nl-NL"/>
    </w:rPr>
  </w:style>
  <w:style w:type="table" w:styleId="TableGrid">
    <w:name w:val="Table Grid"/>
    <w:basedOn w:val="TableNormal"/>
    <w:uiPriority w:val="59"/>
    <w:rsid w:val="004C70AF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4C70AF"/>
  </w:style>
  <w:style w:type="paragraph" w:customStyle="1" w:styleId="HeaderOrFooter">
    <w:name w:val="HeaderOrFooter"/>
    <w:basedOn w:val="Normal"/>
    <w:qFormat/>
    <w:rsid w:val="004C70AF"/>
    <w:pPr>
      <w:tabs>
        <w:tab w:val="center" w:pos="4320"/>
        <w:tab w:val="right" w:pos="8640"/>
      </w:tabs>
      <w:spacing w:after="0"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ter\Downloads\NMCT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NMCT Document.dotx</Template>
  <TotalTime>127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dieter de preester</dc:creator>
  <cp:keywords/>
  <dc:description/>
  <cp:lastModifiedBy>dieter de preester</cp:lastModifiedBy>
  <cp:revision>13</cp:revision>
  <dcterms:created xsi:type="dcterms:W3CDTF">2015-09-01T06:40:00Z</dcterms:created>
  <dcterms:modified xsi:type="dcterms:W3CDTF">2015-09-23T08:23:00Z</dcterms:modified>
</cp:coreProperties>
</file>