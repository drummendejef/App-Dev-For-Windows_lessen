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7D" w:rsidRPr="00477D8E" w:rsidRDefault="00962552" w:rsidP="004C70AF">
      <w:pPr>
        <w:pStyle w:val="Heading1"/>
      </w:pPr>
      <w:r w:rsidRPr="00477D8E">
        <w:t xml:space="preserve">Labo </w:t>
      </w:r>
      <w:r w:rsidR="00AC7F61">
        <w:t>Parkeer App Gent</w:t>
      </w:r>
    </w:p>
    <w:p w:rsidR="00ED0274" w:rsidRPr="00477D8E" w:rsidRDefault="00ED0274" w:rsidP="00962552">
      <w:r w:rsidRPr="00786A10">
        <w:rPr>
          <w:rStyle w:val="Heading3Char"/>
        </w:rPr>
        <w:t>Doelstellingen</w:t>
      </w:r>
      <w:r w:rsidRPr="00477D8E">
        <w:t>:</w:t>
      </w:r>
    </w:p>
    <w:p w:rsidR="00ED0274" w:rsidRDefault="00ED0274" w:rsidP="00ED0274">
      <w:pPr>
        <w:pStyle w:val="ListParagraph"/>
        <w:numPr>
          <w:ilvl w:val="0"/>
          <w:numId w:val="1"/>
        </w:numPr>
      </w:pPr>
      <w:r w:rsidRPr="00477D8E">
        <w:t>Introductie Windows Universal Application Model</w:t>
      </w:r>
    </w:p>
    <w:p w:rsidR="00333918" w:rsidRPr="00837C64" w:rsidRDefault="00333918" w:rsidP="00837C64">
      <w:pPr>
        <w:pStyle w:val="ListParagraph"/>
        <w:numPr>
          <w:ilvl w:val="0"/>
          <w:numId w:val="1"/>
        </w:numPr>
        <w:rPr>
          <w:lang w:val="en-GB"/>
        </w:rPr>
      </w:pPr>
      <w:r w:rsidRPr="00837C64">
        <w:rPr>
          <w:lang w:val="en-GB"/>
        </w:rPr>
        <w:t>Adaptive UI Desktop/Tablet/</w:t>
      </w:r>
      <w:r w:rsidR="00837C64">
        <w:rPr>
          <w:lang w:val="en-GB"/>
        </w:rPr>
        <w:t>S</w:t>
      </w:r>
      <w:r w:rsidR="00837C64" w:rsidRPr="00837C64">
        <w:rPr>
          <w:lang w:val="en-GB"/>
        </w:rPr>
        <w:t>martphone</w:t>
      </w:r>
    </w:p>
    <w:p w:rsidR="00C43462" w:rsidRPr="00AC7F61" w:rsidRDefault="00AC7F61" w:rsidP="00ED0274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AC7F61">
        <w:rPr>
          <w:lang w:val="en-GB"/>
        </w:rPr>
        <w:t>Herhalen</w:t>
      </w:r>
      <w:proofErr w:type="spellEnd"/>
      <w:r w:rsidRPr="00AC7F61">
        <w:rPr>
          <w:lang w:val="en-GB"/>
        </w:rPr>
        <w:t xml:space="preserve"> HTTP Client Semester 3 </w:t>
      </w:r>
      <w:proofErr w:type="spellStart"/>
      <w:r w:rsidRPr="00AC7F61">
        <w:rPr>
          <w:lang w:val="en-GB"/>
        </w:rPr>
        <w:t>en</w:t>
      </w:r>
      <w:proofErr w:type="spellEnd"/>
      <w:r w:rsidRPr="00AC7F61">
        <w:rPr>
          <w:lang w:val="en-GB"/>
        </w:rPr>
        <w:t xml:space="preserve"> semes</w:t>
      </w:r>
      <w:r>
        <w:rPr>
          <w:lang w:val="en-GB"/>
        </w:rPr>
        <w:t xml:space="preserve">ter 4 </w:t>
      </w:r>
    </w:p>
    <w:p w:rsidR="00AC7F61" w:rsidRDefault="00AC7F61" w:rsidP="00ED0274">
      <w:pPr>
        <w:pStyle w:val="ListParagraph"/>
        <w:numPr>
          <w:ilvl w:val="0"/>
          <w:numId w:val="1"/>
        </w:numPr>
      </w:pPr>
      <w:r>
        <w:t xml:space="preserve">Herhalen </w:t>
      </w:r>
      <w:proofErr w:type="spellStart"/>
      <w:r>
        <w:t>styles</w:t>
      </w:r>
      <w:proofErr w:type="spellEnd"/>
      <w:r>
        <w:t xml:space="preserve"> Semester 3 </w:t>
      </w:r>
    </w:p>
    <w:p w:rsidR="00700256" w:rsidRDefault="00700256" w:rsidP="00ED0274">
      <w:pPr>
        <w:pStyle w:val="ListParagraph"/>
        <w:numPr>
          <w:ilvl w:val="0"/>
          <w:numId w:val="1"/>
        </w:numPr>
      </w:pPr>
      <w:r>
        <w:t>Visual State Manager</w:t>
      </w:r>
    </w:p>
    <w:p w:rsidR="00AC7F61" w:rsidRDefault="00AC7F61" w:rsidP="00ED0274">
      <w:pPr>
        <w:pStyle w:val="ListParagraph"/>
        <w:numPr>
          <w:ilvl w:val="0"/>
          <w:numId w:val="1"/>
        </w:numPr>
      </w:pPr>
      <w:proofErr w:type="spellStart"/>
      <w:r>
        <w:t>Mapcontrol</w:t>
      </w:r>
      <w:proofErr w:type="spellEnd"/>
      <w:r>
        <w:t xml:space="preserve"> (zelfstandig opzoeken)</w:t>
      </w:r>
    </w:p>
    <w:p w:rsidR="00240A63" w:rsidRPr="00477D8E" w:rsidRDefault="00240A63" w:rsidP="00ED0274">
      <w:pPr>
        <w:pStyle w:val="ListParagraph"/>
        <w:numPr>
          <w:ilvl w:val="0"/>
          <w:numId w:val="1"/>
        </w:numPr>
      </w:pPr>
      <w:r>
        <w:t xml:space="preserve">API Feature Detectie leren gebruiken </w:t>
      </w:r>
    </w:p>
    <w:p w:rsidR="00477D8E" w:rsidRDefault="00477D8E" w:rsidP="00786A10">
      <w:pPr>
        <w:pStyle w:val="Heading3"/>
      </w:pPr>
      <w:r>
        <w:t xml:space="preserve">Opdracht </w:t>
      </w:r>
    </w:p>
    <w:p w:rsidR="00786A10" w:rsidRDefault="00AC7F61" w:rsidP="00477D8E">
      <w:pPr>
        <w:rPr>
          <w:rFonts w:ascii="Consolas" w:eastAsiaTheme="minorHAnsi" w:hAnsi="Consolas" w:cs="Consolas"/>
          <w:color w:val="A31515"/>
          <w:sz w:val="19"/>
          <w:szCs w:val="19"/>
          <w:lang w:val="nl-BE"/>
        </w:rPr>
      </w:pPr>
      <w:bookmarkStart w:id="0" w:name="OLE_LINK1"/>
      <w:bookmarkStart w:id="1" w:name="OLE_LINK2"/>
      <w:r>
        <w:t xml:space="preserve">De </w:t>
      </w:r>
      <w:bookmarkEnd w:id="0"/>
      <w:bookmarkEnd w:id="1"/>
      <w:r>
        <w:t>bedoeling van deze applicatie is het herhalen van enkele basisconcepten uit 2 NMCT. Daarnaast ook zelfstandig nieuwe functionaliteit opzoeken.</w:t>
      </w:r>
      <w:r w:rsidR="0065642C">
        <w:t xml:space="preserve"> Maak een applicatie die de parkings uitleest van de stad Gent. De </w:t>
      </w:r>
      <w:proofErr w:type="spellStart"/>
      <w:r w:rsidR="0065642C">
        <w:t>webservice</w:t>
      </w:r>
      <w:proofErr w:type="spellEnd"/>
      <w:r w:rsidR="0065642C">
        <w:t xml:space="preserve"> kan u vinden op </w:t>
      </w:r>
      <w:hyperlink r:id="rId5" w:history="1">
        <w:r w:rsidR="0065642C" w:rsidRPr="00BE118C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nl-BE"/>
          </w:rPr>
          <w:t>http://datatank4.gent.be//mobiliteit/bezettingparkingsrealtime.json</w:t>
        </w:r>
      </w:hyperlink>
    </w:p>
    <w:p w:rsidR="0065642C" w:rsidRPr="0065642C" w:rsidRDefault="0065642C" w:rsidP="0065642C">
      <w:pPr>
        <w:rPr>
          <w:lang w:val="nl-BE"/>
        </w:rPr>
      </w:pPr>
      <w:r>
        <w:t>De</w:t>
      </w:r>
      <w:r>
        <w:t xml:space="preserve"> laptop en </w:t>
      </w:r>
      <w:proofErr w:type="gramStart"/>
      <w:r>
        <w:t>tablet versie</w:t>
      </w:r>
      <w:proofErr w:type="gramEnd"/>
      <w:r>
        <w:t xml:space="preserve"> ziet er ongeveer zo uit. U zal gebruik moeten maken van de </w:t>
      </w:r>
      <w:proofErr w:type="spellStart"/>
      <w:r>
        <w:t>mapcontol</w:t>
      </w:r>
      <w:proofErr w:type="spellEnd"/>
      <w:r>
        <w:t xml:space="preserve"> die standaard in Windows 10 zit.</w:t>
      </w:r>
    </w:p>
    <w:p w:rsidR="0065642C" w:rsidRDefault="0065642C" w:rsidP="00477D8E">
      <w:r>
        <w:rPr>
          <w:noProof/>
          <w:lang w:val="en-GB" w:eastAsia="en-GB"/>
        </w:rPr>
        <w:drawing>
          <wp:inline distT="0" distB="0" distL="0" distR="0" wp14:anchorId="7B7D64F4" wp14:editId="518F0E73">
            <wp:extent cx="2537064" cy="217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8898" cy="218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2C" w:rsidRDefault="0065642C" w:rsidP="00477D8E">
      <w:r>
        <w:t>De Windows Phone versie moet er ongeveer als volgt uitzien:</w:t>
      </w:r>
    </w:p>
    <w:p w:rsidR="0065642C" w:rsidRDefault="0065642C" w:rsidP="00477D8E">
      <w:r>
        <w:rPr>
          <w:noProof/>
          <w:lang w:val="en-GB" w:eastAsia="en-GB"/>
        </w:rPr>
        <w:drawing>
          <wp:inline distT="0" distB="0" distL="0" distR="0" wp14:anchorId="4F53B8E3" wp14:editId="1AE93253">
            <wp:extent cx="1470663" cy="26956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4635" cy="27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2C" w:rsidRDefault="0065642C" w:rsidP="00477D8E">
      <w:r>
        <w:lastRenderedPageBreak/>
        <w:t xml:space="preserve">Op de </w:t>
      </w:r>
      <w:proofErr w:type="spellStart"/>
      <w:r>
        <w:t>phone</w:t>
      </w:r>
      <w:proofErr w:type="spellEnd"/>
      <w:r>
        <w:t xml:space="preserve"> versie moet men na het klikken op het </w:t>
      </w:r>
      <w:proofErr w:type="gramStart"/>
      <w:r>
        <w:t>telefoon nummer</w:t>
      </w:r>
      <w:proofErr w:type="gramEnd"/>
      <w:r>
        <w:t xml:space="preserve"> dit nummer automatisch bellen. Dit mag enkel werken op de telefoon. U zal dus moeten controleren of een bepaalde API aanwezig is. U zal ook een extension SDK nodig hebben.</w:t>
      </w:r>
    </w:p>
    <w:p w:rsidR="0065642C" w:rsidRDefault="0065642C" w:rsidP="00477D8E"/>
    <w:p w:rsidR="0065642C" w:rsidRDefault="0065642C" w:rsidP="00477D8E">
      <w:bookmarkStart w:id="2" w:name="_GoBack"/>
      <w:bookmarkEnd w:id="2"/>
    </w:p>
    <w:sectPr w:rsidR="0065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19EF0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A626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3EE9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32EC8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04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E86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63C31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8BE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BE47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34DE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20C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7F29D2"/>
    <w:multiLevelType w:val="hybridMultilevel"/>
    <w:tmpl w:val="537ACF4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195833"/>
    <w:multiLevelType w:val="hybridMultilevel"/>
    <w:tmpl w:val="EE7C9104"/>
    <w:lvl w:ilvl="0" w:tplc="BC661DC4">
      <w:numFmt w:val="bullet"/>
      <w:pStyle w:val="ListParagraph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C3E17"/>
    <w:multiLevelType w:val="hybridMultilevel"/>
    <w:tmpl w:val="D8A0013A"/>
    <w:lvl w:ilvl="0" w:tplc="B798EA08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56181"/>
    <w:multiLevelType w:val="hybridMultilevel"/>
    <w:tmpl w:val="43D0D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C6AD1"/>
    <w:multiLevelType w:val="multilevel"/>
    <w:tmpl w:val="D8A0013A"/>
    <w:lvl w:ilvl="0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2"/>
    <w:rsid w:val="00075DDE"/>
    <w:rsid w:val="00240A63"/>
    <w:rsid w:val="00270D5A"/>
    <w:rsid w:val="00333918"/>
    <w:rsid w:val="00477D8E"/>
    <w:rsid w:val="004C70AF"/>
    <w:rsid w:val="0065642C"/>
    <w:rsid w:val="00700256"/>
    <w:rsid w:val="00786A10"/>
    <w:rsid w:val="007C4398"/>
    <w:rsid w:val="00837C64"/>
    <w:rsid w:val="009535A2"/>
    <w:rsid w:val="00962552"/>
    <w:rsid w:val="00AC7F61"/>
    <w:rsid w:val="00C17FE3"/>
    <w:rsid w:val="00C43462"/>
    <w:rsid w:val="00D832E2"/>
    <w:rsid w:val="00ED0274"/>
    <w:rsid w:val="00F2587D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8B47"/>
  <w15:chartTrackingRefBased/>
  <w15:docId w15:val="{C200CBFA-4965-4473-9DA9-0692F30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2C"/>
    <w:pPr>
      <w:spacing w:after="120" w:line="240" w:lineRule="auto"/>
    </w:pPr>
    <w:rPr>
      <w:rFonts w:ascii="Ubuntu" w:eastAsiaTheme="minorEastAsia" w:hAnsi="Ubuntu"/>
      <w:sz w:val="20"/>
      <w:szCs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F61"/>
    <w:pPr>
      <w:keepNext/>
      <w:keepLines/>
      <w:spacing w:before="360" w:after="360"/>
      <w:outlineLvl w:val="0"/>
    </w:pPr>
    <w:rPr>
      <w:rFonts w:eastAsiaTheme="majorEastAsia" w:cstheme="majorBidi"/>
      <w:b/>
      <w:bCs/>
      <w:color w:val="E85E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C7F61"/>
    <w:pPr>
      <w:spacing w:before="240" w:after="240"/>
      <w:outlineLvl w:val="1"/>
    </w:pPr>
    <w:rPr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AC7F61"/>
    <w:pPr>
      <w:spacing w:before="240" w:after="2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61"/>
    <w:rPr>
      <w:rFonts w:ascii="Ubuntu" w:eastAsiaTheme="majorEastAsia" w:hAnsi="Ubuntu" w:cstheme="majorBidi"/>
      <w:b/>
      <w:bCs/>
      <w:color w:val="E85E0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C7F61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477D8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F61"/>
    <w:rPr>
      <w:rFonts w:ascii="Ubuntu" w:eastAsiaTheme="majorEastAsia" w:hAnsi="Ubuntu" w:cstheme="majorBidi"/>
      <w:b/>
      <w:bCs/>
      <w:color w:val="E85E00"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AC7F61"/>
    <w:rPr>
      <w:rFonts w:ascii="Ubuntu" w:eastAsiaTheme="majorEastAsia" w:hAnsi="Ubuntu" w:cstheme="majorBidi"/>
      <w:b/>
      <w:bCs/>
      <w:color w:val="E85E00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AC7F6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7F61"/>
    <w:rPr>
      <w:rFonts w:ascii="Ubuntu" w:eastAsiaTheme="minorEastAsia" w:hAnsi="Ubuntu"/>
      <w:sz w:val="20"/>
      <w:szCs w:val="24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AC7F6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7F61"/>
    <w:rPr>
      <w:rFonts w:ascii="Ubuntu" w:eastAsiaTheme="minorEastAsia" w:hAnsi="Ubuntu"/>
      <w:sz w:val="20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F6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F61"/>
    <w:rPr>
      <w:rFonts w:ascii="Lucida Grande" w:eastAsiaTheme="minorEastAsia" w:hAnsi="Lucida Grande" w:cs="Lucida Grande"/>
      <w:sz w:val="18"/>
      <w:szCs w:val="18"/>
      <w:lang w:val="nl-NL"/>
    </w:rPr>
  </w:style>
  <w:style w:type="table" w:styleId="TableGrid">
    <w:name w:val="Table Grid"/>
    <w:basedOn w:val="TableNormal"/>
    <w:uiPriority w:val="59"/>
    <w:rsid w:val="00AC7F61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C7F61"/>
  </w:style>
  <w:style w:type="paragraph" w:customStyle="1" w:styleId="HeaderOrFooter">
    <w:name w:val="HeaderOrFooter"/>
    <w:basedOn w:val="Normal"/>
    <w:qFormat/>
    <w:rsid w:val="00AC7F61"/>
    <w:pPr>
      <w:tabs>
        <w:tab w:val="center" w:pos="4320"/>
        <w:tab w:val="right" w:pos="8640"/>
      </w:tabs>
      <w:spacing w:after="0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tank4.gent.be//mobiliteit/bezettingparkingsrealtime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ter\Downloads\NMCT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NMCT Document.dotx</Template>
  <TotalTime>149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de preester</dc:creator>
  <cp:keywords/>
  <dc:description/>
  <cp:lastModifiedBy>dieter de preester</cp:lastModifiedBy>
  <cp:revision>13</cp:revision>
  <dcterms:created xsi:type="dcterms:W3CDTF">2015-09-01T06:40:00Z</dcterms:created>
  <dcterms:modified xsi:type="dcterms:W3CDTF">2015-09-23T09:01:00Z</dcterms:modified>
</cp:coreProperties>
</file>